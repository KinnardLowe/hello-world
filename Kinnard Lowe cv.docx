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B57EEFEA4CE40F0A966A839ADD0E3E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716402" w:rsidP="003856C9">
                <w:pPr>
                  <w:pStyle w:val="Heading1"/>
                </w:pPr>
                <w:r>
                  <w:rPr>
                    <w:lang w:val="en-GB"/>
                  </w:rPr>
                  <w:t>Kinnard Lowe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D76667E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C380C" w:rsidP="00441EB9">
                  <w:pPr>
                    <w:pStyle w:val="Heading3"/>
                  </w:pPr>
                  <w:r>
                    <w:t>kinnardl@yahoo.co.uk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EFACC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C380C" w:rsidP="00441EB9">
                  <w:pPr>
                    <w:pStyle w:val="Heading3"/>
                  </w:pPr>
                  <w:r>
                    <w:t>07398718650</w:t>
                  </w:r>
                  <w:bookmarkStart w:id="0" w:name="_GoBack"/>
                  <w:bookmarkEnd w:id="0"/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7F9324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5x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B5Sg4W5xgAAGeMAAAOAAAAAAAAAAAAAAAAAC4CAABkcnMv&#10;ZTJvRG9jLnhtbFBLAQItABQABgAIAAAAIQBoRxvQ2AAAAAMBAAAPAAAAAAAAAAAAAAAAAEEbAABk&#10;cnMvZG93bnJldi54bWxQSwUGAAAAAAQABADzAAAARhwAAAAA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DC380C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933350AEF8CE42F3BA9AF0B8F61E86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DC380C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01382A0D42524824AE437379820880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DC380C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0F469CB84EB4D6FA43EDD0B8AAF75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ADAB8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DC380C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A93329984BF745AE8D363C21DA44CA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DC380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4F38C88DC22470C9F7F6C7638913B6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410BD3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EC219C670A3041679F7DF817EA92FC6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C380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6A5772D7E3F4CB0A64FD2031A8D44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DC380C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78A382428F1A473898FC445981100AF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DC380C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44C7AB07F4C14BE7BF1B59040A73C2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888B574F7C854FC2864F4F211DA33BE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3519F1ACF5A64C679F18FF22517A0BE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20C013A3A03B499389C849E6B973DD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9D2C3D6AF19A41C48881A9AED91F500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DC380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5AE3785546C4ECA91E47AB0B04D85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C7238594447043E19E50F40E96B13AA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18CB22D3F1624B9EAC2CFB7DB691C78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DC380C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7DFBEC8971314242B150BDD0C5ED4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DC380C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0A6BA2398874010A6A378AF663BEC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D34144980B814AA08F4AF9A553BE137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02" w:rsidRDefault="00716402" w:rsidP="003856C9">
      <w:pPr>
        <w:spacing w:after="0" w:line="240" w:lineRule="auto"/>
      </w:pPr>
      <w:r>
        <w:separator/>
      </w:r>
    </w:p>
  </w:endnote>
  <w:endnote w:type="continuationSeparator" w:id="0">
    <w:p w:rsidR="00716402" w:rsidRDefault="0071640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C8422E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BFD19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02" w:rsidRDefault="00716402" w:rsidP="003856C9">
      <w:pPr>
        <w:spacing w:after="0" w:line="240" w:lineRule="auto"/>
      </w:pPr>
      <w:r>
        <w:separator/>
      </w:r>
    </w:p>
  </w:footnote>
  <w:footnote w:type="continuationSeparator" w:id="0">
    <w:p w:rsidR="00716402" w:rsidRDefault="0071640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9A0A1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09796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2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16402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380C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FBC4"/>
  <w15:chartTrackingRefBased/>
  <w15:docId w15:val="{7C77C42F-4CD1-43D7-95A1-220AE4A1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nard%20Lowe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57EEFEA4CE40F0A966A839ADD0E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B6C5-B3EE-492C-8AE1-10A1F4BA2811}"/>
      </w:docPartPr>
      <w:docPartBody>
        <w:p w:rsidR="00000000" w:rsidRDefault="00F97CF8">
          <w:pPr>
            <w:pStyle w:val="6B57EEFEA4CE40F0A966A839ADD0E3E4"/>
          </w:pPr>
          <w:r w:rsidRPr="005152F2">
            <w:t>Your Name</w:t>
          </w:r>
        </w:p>
      </w:docPartBody>
    </w:docPart>
    <w:docPart>
      <w:docPartPr>
        <w:name w:val="933350AEF8CE42F3BA9AF0B8F61E8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FA883-CF7D-4DB2-A641-2C46FE3AE2B4}"/>
      </w:docPartPr>
      <w:docPartBody>
        <w:p w:rsidR="00000000" w:rsidRDefault="00F97CF8">
          <w:pPr>
            <w:pStyle w:val="933350AEF8CE42F3BA9AF0B8F61E86FE"/>
          </w:pPr>
          <w:r w:rsidRPr="003053D9">
            <w:t>LinkedIn URL</w:t>
          </w:r>
        </w:p>
      </w:docPartBody>
    </w:docPart>
    <w:docPart>
      <w:docPartPr>
        <w:name w:val="01382A0D42524824AE4373798208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5DDE-F58F-4E55-9005-95982C4274C8}"/>
      </w:docPartPr>
      <w:docPartBody>
        <w:p w:rsidR="00000000" w:rsidRDefault="00F97CF8">
          <w:pPr>
            <w:pStyle w:val="01382A0D42524824AE4373798208808E"/>
          </w:pPr>
          <w:r w:rsidRPr="005152F2">
            <w:t>Link to other online properties: Portfolio/Website/Blog</w:t>
          </w:r>
        </w:p>
      </w:docPartBody>
    </w:docPart>
    <w:docPart>
      <w:docPartPr>
        <w:name w:val="A0F469CB84EB4D6FA43EDD0B8AAF7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737D-3C3C-444D-86ED-B78DD8F5B72A}"/>
      </w:docPartPr>
      <w:docPartBody>
        <w:p w:rsidR="00000000" w:rsidRDefault="00F97CF8">
          <w:pPr>
            <w:pStyle w:val="A0F469CB84EB4D6FA43EDD0B8AAF75E9"/>
          </w:pPr>
          <w:r>
            <w:t>Objective</w:t>
          </w:r>
        </w:p>
      </w:docPartBody>
    </w:docPart>
    <w:docPart>
      <w:docPartPr>
        <w:name w:val="A93329984BF745AE8D363C21DA44C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6BA12-A4ED-45D5-B86C-89C2D59C2051}"/>
      </w:docPartPr>
      <w:docPartBody>
        <w:p w:rsidR="00000000" w:rsidRDefault="00F97CF8">
          <w:pPr>
            <w:pStyle w:val="A93329984BF745AE8D363C21DA44CAD8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24F38C88DC22470C9F7F6C763891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2F30-98A2-4FAA-B03E-C275F78CBA69}"/>
      </w:docPartPr>
      <w:docPartBody>
        <w:p w:rsidR="00000000" w:rsidRDefault="00F97CF8">
          <w:pPr>
            <w:pStyle w:val="24F38C88DC22470C9F7F6C7638913B60"/>
          </w:pPr>
          <w:r>
            <w:t>Skills</w:t>
          </w:r>
        </w:p>
      </w:docPartBody>
    </w:docPart>
    <w:docPart>
      <w:docPartPr>
        <w:name w:val="EC219C670A3041679F7DF817EA92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6C926-0179-4377-AA89-65F5DF6B82F5}"/>
      </w:docPartPr>
      <w:docPartBody>
        <w:p w:rsidR="00000000" w:rsidRDefault="00F97CF8">
          <w:pPr>
            <w:pStyle w:val="EC219C670A3041679F7DF817EA92FC6B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A6A5772D7E3F4CB0A64FD2031A8D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198A-7EA5-487A-A07B-88C7A4C5A2D6}"/>
      </w:docPartPr>
      <w:docPartBody>
        <w:p w:rsidR="00000000" w:rsidRDefault="00F97CF8">
          <w:pPr>
            <w:pStyle w:val="A6A5772D7E3F4CB0A64FD2031A8D4448"/>
          </w:pPr>
          <w:r w:rsidRPr="005152F2">
            <w:t>Experience</w:t>
          </w:r>
        </w:p>
      </w:docPartBody>
    </w:docPart>
    <w:docPart>
      <w:docPartPr>
        <w:name w:val="78A382428F1A473898FC44598110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5143-6831-4274-B496-DCC64A2CA550}"/>
      </w:docPartPr>
      <w:docPartBody>
        <w:p w:rsidR="00000000" w:rsidRDefault="00F97CF8">
          <w:pPr>
            <w:pStyle w:val="78A382428F1A473898FC445981100AF4"/>
          </w:pPr>
          <w:r w:rsidRPr="0043426C">
            <w:t>Job Title/Company</w:t>
          </w:r>
        </w:p>
      </w:docPartBody>
    </w:docPart>
    <w:docPart>
      <w:docPartPr>
        <w:name w:val="44C7AB07F4C14BE7BF1B59040A73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CA3FE-4034-46C5-83B0-99AF1FA86E81}"/>
      </w:docPartPr>
      <w:docPartBody>
        <w:p w:rsidR="00000000" w:rsidRDefault="00F97CF8">
          <w:pPr>
            <w:pStyle w:val="44C7AB07F4C14BE7BF1B59040A73C2FA"/>
          </w:pPr>
          <w:r>
            <w:t>Dates From – To</w:t>
          </w:r>
        </w:p>
      </w:docPartBody>
    </w:docPart>
    <w:docPart>
      <w:docPartPr>
        <w:name w:val="888B574F7C854FC2864F4F211DA33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8E2E8-E46B-4CA8-AB49-AF3F1C611994}"/>
      </w:docPartPr>
      <w:docPartBody>
        <w:p w:rsidR="00000000" w:rsidRDefault="00F97CF8">
          <w:pPr>
            <w:pStyle w:val="888B574F7C854FC2864F4F211DA33BE6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3519F1ACF5A64C679F18FF22517A0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16E70-2328-4836-89EA-1B248D23432F}"/>
      </w:docPartPr>
      <w:docPartBody>
        <w:p w:rsidR="00000000" w:rsidRDefault="00F97CF8">
          <w:pPr>
            <w:pStyle w:val="3519F1ACF5A64C679F18FF22517A0BE7"/>
          </w:pPr>
          <w:r w:rsidRPr="0043426C">
            <w:t>Job Title/Company</w:t>
          </w:r>
        </w:p>
      </w:docPartBody>
    </w:docPart>
    <w:docPart>
      <w:docPartPr>
        <w:name w:val="20C013A3A03B499389C849E6B973D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6272-8D14-4868-A86D-3AA7A83B8388}"/>
      </w:docPartPr>
      <w:docPartBody>
        <w:p w:rsidR="00000000" w:rsidRDefault="00F97CF8">
          <w:pPr>
            <w:pStyle w:val="20C013A3A03B499389C849E6B973DD64"/>
          </w:pPr>
          <w:r>
            <w:t>Dates From – To</w:t>
          </w:r>
        </w:p>
      </w:docPartBody>
    </w:docPart>
    <w:docPart>
      <w:docPartPr>
        <w:name w:val="9D2C3D6AF19A41C48881A9AED91F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9A88A-658E-4474-980B-B731ABA1F8A2}"/>
      </w:docPartPr>
      <w:docPartBody>
        <w:p w:rsidR="00000000" w:rsidRDefault="00F97CF8">
          <w:pPr>
            <w:pStyle w:val="9D2C3D6AF19A41C48881A9AED91F5002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35AE3785546C4ECA91E47AB0B04D8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1AFA-F8BC-4B9F-94FF-F6ACD963CCA6}"/>
      </w:docPartPr>
      <w:docPartBody>
        <w:p w:rsidR="00000000" w:rsidRDefault="00F97CF8">
          <w:pPr>
            <w:pStyle w:val="35AE3785546C4ECA91E47AB0B04D8566"/>
          </w:pPr>
          <w:r w:rsidRPr="005152F2">
            <w:t>Education</w:t>
          </w:r>
        </w:p>
      </w:docPartBody>
    </w:docPart>
    <w:docPart>
      <w:docPartPr>
        <w:name w:val="C7238594447043E19E50F40E96B13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8CAF1-97E4-4954-B82F-0F4D04C143F6}"/>
      </w:docPartPr>
      <w:docPartBody>
        <w:p w:rsidR="00000000" w:rsidRDefault="00F97CF8">
          <w:pPr>
            <w:pStyle w:val="C7238594447043E19E50F40E96B13AA5"/>
          </w:pPr>
          <w:r w:rsidRPr="0043426C">
            <w:t>Degree / Date Earned</w:t>
          </w:r>
        </w:p>
      </w:docPartBody>
    </w:docPart>
    <w:docPart>
      <w:docPartPr>
        <w:name w:val="18CB22D3F1624B9EAC2CFB7DB691C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42186-2920-4C70-8F05-9398E1DDA8FC}"/>
      </w:docPartPr>
      <w:docPartBody>
        <w:p w:rsidR="00000000" w:rsidRDefault="00F97CF8">
          <w:pPr>
            <w:pStyle w:val="18CB22D3F1624B9EAC2CFB7DB691C787"/>
          </w:pPr>
          <w:r w:rsidRPr="005152F2">
            <w:t>School</w:t>
          </w:r>
        </w:p>
      </w:docPartBody>
    </w:docPart>
    <w:docPart>
      <w:docPartPr>
        <w:name w:val="7DFBEC8971314242B150BDD0C5ED4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2668-457D-4DBF-A8C8-20F33B294187}"/>
      </w:docPartPr>
      <w:docPartBody>
        <w:p w:rsidR="00000000" w:rsidRDefault="00F97CF8">
          <w:pPr>
            <w:pStyle w:val="7DFBEC8971314242B150BDD0C5ED4E47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70A6BA2398874010A6A378AF663BE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39124-E4A9-4F3F-9353-7B0FF2F82087}"/>
      </w:docPartPr>
      <w:docPartBody>
        <w:p w:rsidR="00000000" w:rsidRDefault="00F97CF8">
          <w:pPr>
            <w:pStyle w:val="70A6BA2398874010A6A378AF663BECA7"/>
          </w:pPr>
          <w:r w:rsidRPr="005152F2">
            <w:t>Volunteer Experience or Leadership</w:t>
          </w:r>
        </w:p>
      </w:docPartBody>
    </w:docPart>
    <w:docPart>
      <w:docPartPr>
        <w:name w:val="D34144980B814AA08F4AF9A553BE1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D71C-BB84-4D4B-9023-AF7F75D9556D}"/>
      </w:docPartPr>
      <w:docPartBody>
        <w:p w:rsidR="00000000" w:rsidRDefault="00F97CF8">
          <w:pPr>
            <w:pStyle w:val="D34144980B814AA08F4AF9A553BE137B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57EEFEA4CE40F0A966A839ADD0E3E4">
    <w:name w:val="6B57EEFEA4CE40F0A966A839ADD0E3E4"/>
  </w:style>
  <w:style w:type="paragraph" w:customStyle="1" w:styleId="581EF6D60D6C4898A52C552CB46852BA">
    <w:name w:val="581EF6D60D6C4898A52C552CB46852BA"/>
  </w:style>
  <w:style w:type="paragraph" w:customStyle="1" w:styleId="575BFA54C92543B2A1391891573A40A2">
    <w:name w:val="575BFA54C92543B2A1391891573A40A2"/>
  </w:style>
  <w:style w:type="paragraph" w:customStyle="1" w:styleId="933350AEF8CE42F3BA9AF0B8F61E86FE">
    <w:name w:val="933350AEF8CE42F3BA9AF0B8F61E86FE"/>
  </w:style>
  <w:style w:type="paragraph" w:customStyle="1" w:styleId="01382A0D42524824AE4373798208808E">
    <w:name w:val="01382A0D42524824AE4373798208808E"/>
  </w:style>
  <w:style w:type="paragraph" w:customStyle="1" w:styleId="A0F469CB84EB4D6FA43EDD0B8AAF75E9">
    <w:name w:val="A0F469CB84EB4D6FA43EDD0B8AAF75E9"/>
  </w:style>
  <w:style w:type="paragraph" w:customStyle="1" w:styleId="A93329984BF745AE8D363C21DA44CAD8">
    <w:name w:val="A93329984BF745AE8D363C21DA44CAD8"/>
  </w:style>
  <w:style w:type="paragraph" w:customStyle="1" w:styleId="24F38C88DC22470C9F7F6C7638913B60">
    <w:name w:val="24F38C88DC22470C9F7F6C7638913B60"/>
  </w:style>
  <w:style w:type="paragraph" w:customStyle="1" w:styleId="EC219C670A3041679F7DF817EA92FC6B">
    <w:name w:val="EC219C670A3041679F7DF817EA92FC6B"/>
  </w:style>
  <w:style w:type="paragraph" w:customStyle="1" w:styleId="A6A5772D7E3F4CB0A64FD2031A8D4448">
    <w:name w:val="A6A5772D7E3F4CB0A64FD2031A8D4448"/>
  </w:style>
  <w:style w:type="paragraph" w:customStyle="1" w:styleId="78A382428F1A473898FC445981100AF4">
    <w:name w:val="78A382428F1A473898FC445981100AF4"/>
  </w:style>
  <w:style w:type="paragraph" w:customStyle="1" w:styleId="44C7AB07F4C14BE7BF1B59040A73C2FA">
    <w:name w:val="44C7AB07F4C14BE7BF1B59040A73C2FA"/>
  </w:style>
  <w:style w:type="paragraph" w:customStyle="1" w:styleId="888B574F7C854FC2864F4F211DA33BE6">
    <w:name w:val="888B574F7C854FC2864F4F211DA33BE6"/>
  </w:style>
  <w:style w:type="paragraph" w:customStyle="1" w:styleId="3519F1ACF5A64C679F18FF22517A0BE7">
    <w:name w:val="3519F1ACF5A64C679F18FF22517A0BE7"/>
  </w:style>
  <w:style w:type="paragraph" w:customStyle="1" w:styleId="20C013A3A03B499389C849E6B973DD64">
    <w:name w:val="20C013A3A03B499389C849E6B973DD64"/>
  </w:style>
  <w:style w:type="paragraph" w:customStyle="1" w:styleId="9D2C3D6AF19A41C48881A9AED91F5002">
    <w:name w:val="9D2C3D6AF19A41C48881A9AED91F5002"/>
  </w:style>
  <w:style w:type="paragraph" w:customStyle="1" w:styleId="35AE3785546C4ECA91E47AB0B04D8566">
    <w:name w:val="35AE3785546C4ECA91E47AB0B04D8566"/>
  </w:style>
  <w:style w:type="paragraph" w:customStyle="1" w:styleId="C7238594447043E19E50F40E96B13AA5">
    <w:name w:val="C7238594447043E19E50F40E96B13AA5"/>
  </w:style>
  <w:style w:type="paragraph" w:customStyle="1" w:styleId="18CB22D3F1624B9EAC2CFB7DB691C787">
    <w:name w:val="18CB22D3F1624B9EAC2CFB7DB691C787"/>
  </w:style>
  <w:style w:type="paragraph" w:customStyle="1" w:styleId="7DFBEC8971314242B150BDD0C5ED4E47">
    <w:name w:val="7DFBEC8971314242B150BDD0C5ED4E47"/>
  </w:style>
  <w:style w:type="paragraph" w:customStyle="1" w:styleId="70A6BA2398874010A6A378AF663BECA7">
    <w:name w:val="70A6BA2398874010A6A378AF663BECA7"/>
  </w:style>
  <w:style w:type="paragraph" w:customStyle="1" w:styleId="D34144980B814AA08F4AF9A553BE137B">
    <w:name w:val="D34144980B814AA08F4AF9A553BE1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Kinnard Lowe</dc:creator>
  <cp:keywords/>
  <dc:description/>
  <cp:lastModifiedBy>kinnard lowe</cp:lastModifiedBy>
  <cp:revision>1</cp:revision>
  <dcterms:created xsi:type="dcterms:W3CDTF">2016-10-30T23:43:00Z</dcterms:created>
  <dcterms:modified xsi:type="dcterms:W3CDTF">2016-10-31T00:03:00Z</dcterms:modified>
</cp:coreProperties>
</file>